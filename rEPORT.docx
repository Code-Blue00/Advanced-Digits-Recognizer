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0C0C0"/>
  <w:body>
    <w:p w14:paraId="3DA6B678" w14:textId="77777777" w:rsidR="00E22BE7" w:rsidRDefault="006513B5" w:rsidP="00F43ABA">
      <w:pPr>
        <w:spacing w:line="240" w:lineRule="auto"/>
      </w:pPr>
      <w:r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D7FA17" wp14:editId="61A2301A">
                <wp:simplePos x="0" y="0"/>
                <wp:positionH relativeFrom="column">
                  <wp:posOffset>7177980</wp:posOffset>
                </wp:positionH>
                <wp:positionV relativeFrom="paragraph">
                  <wp:posOffset>3405060</wp:posOffset>
                </wp:positionV>
                <wp:extent cx="1541520" cy="771840"/>
                <wp:effectExtent l="38100" t="38100" r="40005" b="47625"/>
                <wp:wrapNone/>
                <wp:docPr id="8303585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1520" cy="7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B7B7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7pt;margin-top:267.6pt;width:122.4pt;height: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">
                <v:imagedata r:id="rId12" o:title="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1C3714" wp14:editId="2379C7BE">
                <wp:simplePos x="0" y="0"/>
                <wp:positionH relativeFrom="column">
                  <wp:posOffset>9683220</wp:posOffset>
                </wp:positionH>
                <wp:positionV relativeFrom="paragraph">
                  <wp:posOffset>1584900</wp:posOffset>
                </wp:positionV>
                <wp:extent cx="55440" cy="669240"/>
                <wp:effectExtent l="38100" t="38100" r="40005" b="36195"/>
                <wp:wrapNone/>
                <wp:docPr id="7532272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44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DA09" id="Ink 1" o:spid="_x0000_s1026" type="#_x0000_t75" style="position:absolute;margin-left:761.95pt;margin-top:124.3pt;width:5.35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">
                <v:imagedata r:id="rId14" o:title=""/>
              </v:shape>
            </w:pict>
          </mc:Fallback>
        </mc:AlternateContent>
      </w:r>
      <w:r w:rsidR="005B1932"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1F096D3" wp14:editId="55D6C51D">
                <wp:simplePos x="0" y="0"/>
                <wp:positionH relativeFrom="page">
                  <wp:posOffset>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85182" id="Rectangle 2" o:spid="_x0000_s1026" alt="Decorative" style="position:absolute;margin-left:0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X="-567" w:tblpY="48"/>
        <w:tblW w:w="5281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470"/>
        <w:gridCol w:w="3166"/>
        <w:gridCol w:w="4990"/>
        <w:gridCol w:w="20"/>
      </w:tblGrid>
      <w:tr w:rsidR="00B714A1" w:rsidRPr="003B3C40" w14:paraId="5C0E9423" w14:textId="77777777" w:rsidTr="00D76006">
        <w:trPr>
          <w:gridAfter w:val="1"/>
          <w:wAfter w:w="20" w:type="dxa"/>
          <w:trHeight w:val="936"/>
        </w:trPr>
        <w:tc>
          <w:tcPr>
            <w:tcW w:w="5636" w:type="dxa"/>
            <w:gridSpan w:val="2"/>
          </w:tcPr>
          <w:p w14:paraId="3FB2DC0E" w14:textId="77777777" w:rsidR="005B1932" w:rsidRPr="005B1932" w:rsidRDefault="0031286A" w:rsidP="007169EF">
            <w:pPr>
              <w:pStyle w:val="Title"/>
            </w:pPr>
            <w:proofErr w:type="spellStart"/>
            <w:r>
              <w:t>r</w:t>
            </w:r>
            <w:r w:rsidR="006513B5">
              <w:t>E</w:t>
            </w:r>
            <w:r>
              <w:t>PORT</w:t>
            </w:r>
            <w:proofErr w:type="spellEnd"/>
          </w:p>
        </w:tc>
        <w:tc>
          <w:tcPr>
            <w:tcW w:w="4990" w:type="dxa"/>
            <w:vAlign w:val="center"/>
          </w:tcPr>
          <w:p w14:paraId="4BB0E358" w14:textId="77777777" w:rsidR="005B1932" w:rsidRPr="00735182" w:rsidRDefault="0031286A" w:rsidP="007169EF">
            <w:pPr>
              <w:pStyle w:val="Subtitle"/>
              <w:jc w:val="right"/>
            </w:pPr>
            <w:r>
              <w:t>DIGITS RECOGNIZER KAGGLE</w:t>
            </w:r>
          </w:p>
        </w:tc>
      </w:tr>
      <w:tr w:rsidR="00B714A1" w:rsidRPr="003B3C40" w14:paraId="5022A681" w14:textId="77777777" w:rsidTr="00D76006">
        <w:trPr>
          <w:gridAfter w:val="1"/>
          <w:wAfter w:w="20" w:type="dxa"/>
          <w:trHeight w:val="864"/>
        </w:trPr>
        <w:tc>
          <w:tcPr>
            <w:tcW w:w="5636" w:type="dxa"/>
            <w:gridSpan w:val="2"/>
            <w:vAlign w:val="bottom"/>
          </w:tcPr>
          <w:p w14:paraId="3655F582" w14:textId="77777777" w:rsidR="005B1932" w:rsidRDefault="005B1932" w:rsidP="007169EF">
            <w:pPr>
              <w:pStyle w:val="Title"/>
            </w:pPr>
          </w:p>
          <w:p w14:paraId="1AB83A32" w14:textId="77777777" w:rsidR="00F850E4" w:rsidRDefault="00F850E4" w:rsidP="007169EF"/>
        </w:tc>
        <w:tc>
          <w:tcPr>
            <w:tcW w:w="4990" w:type="dxa"/>
            <w:vAlign w:val="bottom"/>
          </w:tcPr>
          <w:p w14:paraId="289D4BF5" w14:textId="77777777" w:rsidR="005B1932" w:rsidRDefault="005B1932" w:rsidP="007169EF"/>
          <w:p w14:paraId="3577CDE5" w14:textId="3F86E824" w:rsidR="008E0347" w:rsidRPr="005E087B" w:rsidRDefault="005E40AA" w:rsidP="007169EF">
            <w:r>
              <w:t xml:space="preserve">                                             </w:t>
            </w:r>
          </w:p>
        </w:tc>
      </w:tr>
      <w:tr w:rsidR="005B1932" w:rsidRPr="00D57BF8" w14:paraId="152CE58D" w14:textId="77777777" w:rsidTr="00D76006">
        <w:trPr>
          <w:gridAfter w:val="1"/>
          <w:wAfter w:w="20" w:type="dxa"/>
          <w:trHeight w:val="432"/>
        </w:trPr>
        <w:tc>
          <w:tcPr>
            <w:tcW w:w="10626" w:type="dxa"/>
            <w:gridSpan w:val="3"/>
            <w:tcBorders>
              <w:bottom w:val="single" w:sz="8" w:space="0" w:color="000000" w:themeColor="text1"/>
            </w:tcBorders>
          </w:tcPr>
          <w:p w14:paraId="5C5A744F" w14:textId="77777777" w:rsidR="005B1932" w:rsidRPr="00F43ABA" w:rsidRDefault="005B1932" w:rsidP="007169EF">
            <w:pPr>
              <w:pStyle w:val="Heading1"/>
            </w:pPr>
          </w:p>
        </w:tc>
      </w:tr>
      <w:tr w:rsidR="006513B5" w:rsidRPr="00735182" w14:paraId="1A505220" w14:textId="77777777" w:rsidTr="00D76006">
        <w:trPr>
          <w:trHeight w:val="2304"/>
        </w:trPr>
        <w:tc>
          <w:tcPr>
            <w:tcW w:w="24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66F0672" w14:textId="77777777" w:rsidR="00381FE7" w:rsidRPr="0031286A" w:rsidRDefault="0031286A" w:rsidP="007169EF">
            <w:pPr>
              <w:pStyle w:val="Heading2"/>
              <w:rPr>
                <w:b/>
                <w:bCs w:val="0"/>
              </w:rPr>
            </w:pPr>
            <w:r w:rsidRPr="0031286A">
              <w:rPr>
                <w:b/>
                <w:bCs w:val="0"/>
              </w:rPr>
              <w:t>InTRODUCTION</w:t>
            </w:r>
          </w:p>
        </w:tc>
        <w:tc>
          <w:tcPr>
            <w:tcW w:w="8156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C573469" w14:textId="6D8A961D" w:rsidR="00381FE7" w:rsidRPr="003B3A3D" w:rsidRDefault="0031286A" w:rsidP="007169EF">
            <w:pPr>
              <w:rPr>
                <w:sz w:val="22"/>
                <w:szCs w:val="22"/>
              </w:rPr>
            </w:pPr>
            <w:r w:rsidRPr="003B3A3D">
              <w:rPr>
                <w:sz w:val="22"/>
                <w:szCs w:val="22"/>
              </w:rPr>
              <w:t xml:space="preserve">The project features an ensemble of different neural network architectures which are designed for handwritten digits recognition. By combining different architectures which includes - Residual Neural </w:t>
            </w:r>
            <w:proofErr w:type="gramStart"/>
            <w:r w:rsidRPr="003B3A3D">
              <w:rPr>
                <w:sz w:val="22"/>
                <w:szCs w:val="22"/>
              </w:rPr>
              <w:t>Network(</w:t>
            </w:r>
            <w:proofErr w:type="spellStart"/>
            <w:proofErr w:type="gramEnd"/>
            <w:r w:rsidRPr="003B3A3D">
              <w:rPr>
                <w:sz w:val="22"/>
                <w:szCs w:val="22"/>
              </w:rPr>
              <w:t>ResNet</w:t>
            </w:r>
            <w:proofErr w:type="spellEnd"/>
            <w:r w:rsidRPr="003B3A3D">
              <w:rPr>
                <w:sz w:val="22"/>
                <w:szCs w:val="22"/>
              </w:rPr>
              <w:t>), Dense Neural Network(</w:t>
            </w:r>
            <w:proofErr w:type="spellStart"/>
            <w:r w:rsidRPr="003B3A3D">
              <w:rPr>
                <w:sz w:val="22"/>
                <w:szCs w:val="22"/>
              </w:rPr>
              <w:t>DenseNet</w:t>
            </w:r>
            <w:proofErr w:type="spellEnd"/>
            <w:r w:rsidRPr="003B3A3D">
              <w:rPr>
                <w:sz w:val="22"/>
                <w:szCs w:val="22"/>
              </w:rPr>
              <w:t>), Vision Transformer(</w:t>
            </w:r>
            <w:proofErr w:type="spellStart"/>
            <w:r w:rsidRPr="003B3A3D">
              <w:rPr>
                <w:sz w:val="22"/>
                <w:szCs w:val="22"/>
              </w:rPr>
              <w:t>ViT</w:t>
            </w:r>
            <w:proofErr w:type="spellEnd"/>
            <w:r w:rsidRPr="003B3A3D">
              <w:rPr>
                <w:sz w:val="22"/>
                <w:szCs w:val="22"/>
              </w:rPr>
              <w:t xml:space="preserve">) and Hybrid Vision Transformer(Hybrid </w:t>
            </w:r>
            <w:proofErr w:type="spellStart"/>
            <w:r w:rsidRPr="003B3A3D">
              <w:rPr>
                <w:sz w:val="22"/>
                <w:szCs w:val="22"/>
              </w:rPr>
              <w:t>ViT</w:t>
            </w:r>
            <w:proofErr w:type="spellEnd"/>
            <w:r w:rsidRPr="003B3A3D">
              <w:rPr>
                <w:sz w:val="22"/>
                <w:szCs w:val="22"/>
              </w:rPr>
              <w:t xml:space="preserve">) along with data augmentation yields an accuracy of 99.62% on </w:t>
            </w:r>
            <w:proofErr w:type="spellStart"/>
            <w:r w:rsidRPr="003B3A3D">
              <w:rPr>
                <w:sz w:val="22"/>
                <w:szCs w:val="22"/>
              </w:rPr>
              <w:t>Kaggles</w:t>
            </w:r>
            <w:proofErr w:type="spellEnd"/>
            <w:r w:rsidRPr="003B3A3D">
              <w:rPr>
                <w:sz w:val="22"/>
                <w:szCs w:val="22"/>
              </w:rPr>
              <w:t xml:space="preserve"> Public Score for the test data.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8825052" w14:textId="77777777" w:rsidR="00381FE7" w:rsidRPr="00735182" w:rsidRDefault="00381FE7" w:rsidP="007169EF"/>
        </w:tc>
      </w:tr>
      <w:tr w:rsidR="006513B5" w:rsidRPr="00735182" w14:paraId="541549DC" w14:textId="77777777" w:rsidTr="00D76006">
        <w:trPr>
          <w:trHeight w:val="6222"/>
        </w:trPr>
        <w:tc>
          <w:tcPr>
            <w:tcW w:w="2470" w:type="dxa"/>
            <w:tcBorders>
              <w:top w:val="single" w:sz="8" w:space="0" w:color="000000" w:themeColor="text1"/>
            </w:tcBorders>
          </w:tcPr>
          <w:p w14:paraId="166B6487" w14:textId="77777777" w:rsidR="00B75862" w:rsidRDefault="007169EF" w:rsidP="007169EF">
            <w:pPr>
              <w:pStyle w:val="Heading2"/>
              <w:rPr>
                <w:b/>
                <w:bCs w:val="0"/>
              </w:rPr>
            </w:pPr>
            <w:r w:rsidRPr="007169EF">
              <w:rPr>
                <w:b/>
                <w:bCs w:val="0"/>
              </w:rPr>
              <w:t>TRaining data</w:t>
            </w:r>
          </w:p>
          <w:p w14:paraId="30FC4CC9" w14:textId="77777777" w:rsidR="004B62D5" w:rsidRDefault="004B62D5" w:rsidP="004B62D5"/>
          <w:p w14:paraId="5A1A8845" w14:textId="77777777" w:rsidR="004B62D5" w:rsidRDefault="004B62D5" w:rsidP="004B62D5"/>
          <w:p w14:paraId="46EAA352" w14:textId="77777777" w:rsidR="004B62D5" w:rsidRDefault="004B62D5" w:rsidP="004B62D5"/>
          <w:p w14:paraId="32885BFA" w14:textId="77777777" w:rsidR="004B62D5" w:rsidRDefault="004B62D5" w:rsidP="004B62D5"/>
          <w:p w14:paraId="343D61D5" w14:textId="77777777" w:rsidR="004B62D5" w:rsidRDefault="004B62D5" w:rsidP="004B62D5"/>
          <w:p w14:paraId="31DF0451" w14:textId="77777777" w:rsidR="004B62D5" w:rsidRDefault="004B62D5" w:rsidP="004B62D5"/>
          <w:p w14:paraId="53B56C65" w14:textId="77777777" w:rsidR="004B62D5" w:rsidRDefault="004B62D5" w:rsidP="004B62D5"/>
          <w:p w14:paraId="720C37C7" w14:textId="77777777" w:rsidR="004B62D5" w:rsidRDefault="004B62D5" w:rsidP="004B62D5"/>
          <w:p w14:paraId="59C4CC5F" w14:textId="77777777" w:rsidR="004B62D5" w:rsidRDefault="004B62D5" w:rsidP="004B62D5"/>
          <w:p w14:paraId="6DE134BF" w14:textId="77777777" w:rsidR="004B62D5" w:rsidRDefault="004B62D5" w:rsidP="004B62D5"/>
          <w:p w14:paraId="73B1743A" w14:textId="77777777" w:rsidR="004B62D5" w:rsidRDefault="004B62D5" w:rsidP="004B62D5"/>
          <w:p w14:paraId="79C4C430" w14:textId="77777777" w:rsidR="004B62D5" w:rsidRDefault="004B62D5" w:rsidP="004B62D5"/>
          <w:p w14:paraId="0CA74DAB" w14:textId="77777777" w:rsidR="004B62D5" w:rsidRDefault="004B62D5" w:rsidP="004B62D5"/>
          <w:p w14:paraId="095B3FB6" w14:textId="77777777" w:rsidR="004B62D5" w:rsidRDefault="004B62D5" w:rsidP="004B62D5"/>
          <w:p w14:paraId="0CA7F180" w14:textId="77777777" w:rsidR="003B3A3D" w:rsidRDefault="003B3A3D" w:rsidP="004B62D5">
            <w:pPr>
              <w:rPr>
                <w:b/>
                <w:bCs/>
              </w:rPr>
            </w:pPr>
          </w:p>
          <w:p w14:paraId="21E880D0" w14:textId="77777777" w:rsidR="003B3A3D" w:rsidRDefault="003B3A3D" w:rsidP="004B62D5">
            <w:pPr>
              <w:rPr>
                <w:b/>
                <w:bCs/>
              </w:rPr>
            </w:pPr>
          </w:p>
          <w:p w14:paraId="6FA25FB6" w14:textId="77777777" w:rsidR="00CF3C74" w:rsidRDefault="00CF3C74" w:rsidP="004B62D5">
            <w:pPr>
              <w:rPr>
                <w:b/>
                <w:bCs/>
              </w:rPr>
            </w:pPr>
          </w:p>
          <w:p w14:paraId="433EB324" w14:textId="77777777" w:rsidR="006513B5" w:rsidRPr="003B3A3D" w:rsidRDefault="006513B5" w:rsidP="004B62D5">
            <w:pPr>
              <w:rPr>
                <w:b/>
                <w:bCs/>
              </w:rPr>
            </w:pPr>
            <w:r w:rsidRPr="003B3A3D">
              <w:rPr>
                <w:b/>
                <w:bCs/>
              </w:rPr>
              <w:t xml:space="preserve">MODEL </w:t>
            </w:r>
            <w:r w:rsidR="003B3A3D" w:rsidRPr="003B3A3D">
              <w:rPr>
                <w:b/>
                <w:bCs/>
              </w:rPr>
              <w:t>ARCHITECTURE</w:t>
            </w:r>
            <w:r w:rsidR="00CF3C74">
              <w:rPr>
                <w:b/>
                <w:bCs/>
              </w:rPr>
              <w:t xml:space="preserve"> &amp; ENSEMBLING</w:t>
            </w:r>
          </w:p>
          <w:p w14:paraId="576B46D1" w14:textId="77777777" w:rsidR="004B62D5" w:rsidRDefault="004B62D5" w:rsidP="004B62D5"/>
          <w:p w14:paraId="4988987E" w14:textId="77777777" w:rsidR="006513B5" w:rsidRDefault="006513B5" w:rsidP="004B62D5"/>
          <w:p w14:paraId="184EE814" w14:textId="77777777" w:rsidR="006513B5" w:rsidRDefault="006513B5" w:rsidP="004B62D5"/>
          <w:p w14:paraId="2629F3A0" w14:textId="77777777" w:rsidR="006513B5" w:rsidRDefault="006513B5" w:rsidP="004B62D5"/>
          <w:p w14:paraId="327408FB" w14:textId="77777777" w:rsidR="006513B5" w:rsidRDefault="006513B5" w:rsidP="004B62D5"/>
          <w:p w14:paraId="28896671" w14:textId="77777777" w:rsidR="006513B5" w:rsidRDefault="006513B5" w:rsidP="004B62D5"/>
          <w:p w14:paraId="3A2BCE0D" w14:textId="77777777" w:rsidR="006513B5" w:rsidRDefault="006513B5" w:rsidP="004B62D5"/>
          <w:p w14:paraId="3D8C89C3" w14:textId="77777777" w:rsidR="006513B5" w:rsidRDefault="006513B5" w:rsidP="004B62D5"/>
          <w:p w14:paraId="538DCACA" w14:textId="77777777" w:rsidR="006513B5" w:rsidRDefault="00B714A1" w:rsidP="004B62D5">
            <w:r>
              <w:t xml:space="preserve"> </w:t>
            </w:r>
          </w:p>
          <w:p w14:paraId="01A99622" w14:textId="77777777" w:rsidR="00B714A1" w:rsidRDefault="00B714A1" w:rsidP="004B62D5"/>
          <w:p w14:paraId="61F1354C" w14:textId="77777777" w:rsidR="00B714A1" w:rsidRDefault="00B714A1" w:rsidP="004B62D5"/>
          <w:p w14:paraId="7D967F1F" w14:textId="77777777" w:rsidR="00B714A1" w:rsidRDefault="00B714A1" w:rsidP="004B62D5"/>
          <w:p w14:paraId="1197BDC1" w14:textId="77777777" w:rsidR="00B714A1" w:rsidRDefault="00B714A1" w:rsidP="004B62D5"/>
          <w:p w14:paraId="05574166" w14:textId="77777777" w:rsidR="00B714A1" w:rsidRDefault="00B714A1" w:rsidP="004B62D5"/>
          <w:p w14:paraId="7F74A6F0" w14:textId="77777777" w:rsidR="00B714A1" w:rsidRDefault="005F46F3" w:rsidP="004B62D5">
            <w:r>
              <w:t xml:space="preserve"> </w:t>
            </w:r>
          </w:p>
          <w:p w14:paraId="393550EE" w14:textId="77777777" w:rsidR="00B714A1" w:rsidRDefault="00B714A1" w:rsidP="004B62D5"/>
          <w:p w14:paraId="4D6E8B29" w14:textId="77777777" w:rsidR="00B714A1" w:rsidRDefault="00B714A1" w:rsidP="004B62D5"/>
          <w:p w14:paraId="24DD6F6D" w14:textId="77777777" w:rsidR="00B714A1" w:rsidRDefault="00B714A1" w:rsidP="004B62D5"/>
          <w:p w14:paraId="5E085FAB" w14:textId="77777777" w:rsidR="00B714A1" w:rsidRDefault="00B714A1" w:rsidP="004B62D5"/>
          <w:p w14:paraId="024B105F" w14:textId="77777777" w:rsidR="00B714A1" w:rsidRDefault="00B714A1" w:rsidP="004B62D5"/>
          <w:p w14:paraId="14BFB98C" w14:textId="77777777" w:rsidR="00B714A1" w:rsidRDefault="00B714A1" w:rsidP="004B62D5"/>
          <w:p w14:paraId="1A3DE9B6" w14:textId="77777777" w:rsidR="00B714A1" w:rsidRDefault="00B714A1" w:rsidP="004B62D5"/>
          <w:p w14:paraId="543B97EC" w14:textId="77777777" w:rsidR="00B714A1" w:rsidRDefault="00B714A1" w:rsidP="004B62D5"/>
          <w:p w14:paraId="0D402A67" w14:textId="77777777" w:rsidR="00B714A1" w:rsidRDefault="00B714A1" w:rsidP="004B62D5"/>
          <w:p w14:paraId="71A779F2" w14:textId="77777777" w:rsidR="00B714A1" w:rsidRDefault="00B714A1" w:rsidP="004B62D5"/>
          <w:p w14:paraId="58CB04EB" w14:textId="289D7567" w:rsidR="00DE2E32" w:rsidRDefault="00DE2E32" w:rsidP="004B62D5">
            <w:r>
              <w:rPr>
                <w:noProof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36C11A5" wp14:editId="33EDAD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879960" cy="360"/>
                      <wp:effectExtent l="38100" t="38100" r="35560" b="38100"/>
                      <wp:wrapNone/>
                      <wp:docPr id="211205360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9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15078E" id="Ink 5" o:spid="_x0000_s1026" type="#_x0000_t75" style="position:absolute;margin-left:-.5pt;margin-top:3.25pt;width:542.7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">
                      <v:imagedata r:id="rId16" o:title=""/>
                    </v:shape>
                  </w:pict>
                </mc:Fallback>
              </mc:AlternateContent>
            </w:r>
          </w:p>
          <w:p w14:paraId="7F88A161" w14:textId="6A826DF0" w:rsidR="00DE2E32" w:rsidRPr="00265B0F" w:rsidRDefault="004102DF" w:rsidP="004B62D5">
            <w:pPr>
              <w:rPr>
                <w:b/>
                <w:bCs/>
              </w:rPr>
            </w:pPr>
            <w:r>
              <w:rPr>
                <w:noProof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350FD90" wp14:editId="215E255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2476500</wp:posOffset>
                      </wp:positionV>
                      <wp:extent cx="6879960" cy="360"/>
                      <wp:effectExtent l="38100" t="38100" r="35560" b="38100"/>
                      <wp:wrapNone/>
                      <wp:docPr id="1081085361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9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2FC852" id="Ink 5" o:spid="_x0000_s1026" type="#_x0000_t75" style="position:absolute;margin-left:9.25pt;margin-top:194.5pt;width:542.7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">
                      <v:imagedata r:id="rId16" o:title=""/>
                    </v:shape>
                  </w:pict>
                </mc:Fallback>
              </mc:AlternateContent>
            </w:r>
            <w:r w:rsidR="00802157" w:rsidRPr="00265B0F">
              <w:rPr>
                <w:b/>
                <w:bCs/>
                <w:sz w:val="22"/>
                <w:szCs w:val="22"/>
              </w:rPr>
              <w:t>Results</w:t>
            </w:r>
          </w:p>
        </w:tc>
        <w:tc>
          <w:tcPr>
            <w:tcW w:w="8156" w:type="dxa"/>
            <w:gridSpan w:val="2"/>
            <w:tcBorders>
              <w:top w:val="single" w:sz="8" w:space="0" w:color="000000" w:themeColor="text1"/>
            </w:tcBorders>
          </w:tcPr>
          <w:p w14:paraId="37A409AA" w14:textId="77777777" w:rsidR="00B714A1" w:rsidRDefault="007169EF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sz w:val="21"/>
                <w:szCs w:val="21"/>
                <w:lang w:val="en-IN"/>
              </w:rPr>
            </w:pPr>
            <w:r w:rsidRPr="007169EF">
              <w:rPr>
                <w:sz w:val="21"/>
                <w:szCs w:val="21"/>
                <w:lang w:val="en-IN"/>
              </w:rPr>
              <w:lastRenderedPageBreak/>
              <w:t xml:space="preserve">The digits dataset used for this project consists of grayscale images </w:t>
            </w:r>
            <w:r w:rsidR="003B3A3D" w:rsidRPr="003B3A3D">
              <w:rPr>
                <w:sz w:val="21"/>
                <w:szCs w:val="21"/>
                <w:lang w:val="en-IN"/>
              </w:rPr>
              <w:t>provided</w:t>
            </w:r>
          </w:p>
          <w:p w14:paraId="2B138950" w14:textId="77777777" w:rsidR="00B714A1" w:rsidRDefault="003B3A3D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sz w:val="21"/>
                <w:szCs w:val="21"/>
                <w:lang w:val="en-IN"/>
              </w:rPr>
            </w:pPr>
            <w:r w:rsidRPr="003B3A3D">
              <w:rPr>
                <w:sz w:val="21"/>
                <w:szCs w:val="21"/>
                <w:lang w:val="en-IN"/>
              </w:rPr>
              <w:t>in</w:t>
            </w:r>
            <w:r w:rsidR="00B714A1">
              <w:rPr>
                <w:sz w:val="21"/>
                <w:szCs w:val="21"/>
                <w:lang w:val="en-IN"/>
              </w:rPr>
              <w:t xml:space="preserve"> </w:t>
            </w:r>
            <w:proofErr w:type="spellStart"/>
            <w:r w:rsidR="004B62D5" w:rsidRPr="003B3A3D">
              <w:rPr>
                <w:sz w:val="21"/>
                <w:szCs w:val="21"/>
                <w:lang w:val="en-IN"/>
              </w:rPr>
              <w:t>kaggle</w:t>
            </w:r>
            <w:proofErr w:type="spellEnd"/>
            <w:r w:rsidR="004B62D5" w:rsidRPr="003B3A3D">
              <w:rPr>
                <w:sz w:val="21"/>
                <w:szCs w:val="21"/>
                <w:lang w:val="en-IN"/>
              </w:rPr>
              <w:t xml:space="preserve"> train dataset </w:t>
            </w:r>
            <w:r w:rsidR="007169EF" w:rsidRPr="007169EF">
              <w:rPr>
                <w:sz w:val="21"/>
                <w:szCs w:val="21"/>
                <w:lang w:val="en-IN"/>
              </w:rPr>
              <w:t>representing</w:t>
            </w:r>
            <w:r w:rsidR="004B62D5" w:rsidRPr="003B3A3D">
              <w:rPr>
                <w:sz w:val="21"/>
                <w:szCs w:val="21"/>
                <w:lang w:val="en-IN"/>
              </w:rPr>
              <w:t xml:space="preserve"> </w:t>
            </w:r>
            <w:r w:rsidR="007169EF" w:rsidRPr="007169EF">
              <w:rPr>
                <w:sz w:val="21"/>
                <w:szCs w:val="21"/>
                <w:lang w:val="en-IN"/>
              </w:rPr>
              <w:t>numerical digits. The dataset was</w:t>
            </w:r>
          </w:p>
          <w:p w14:paraId="278791A3" w14:textId="51437A6E" w:rsidR="00B714A1" w:rsidRDefault="007169EF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sz w:val="21"/>
                <w:szCs w:val="21"/>
                <w:lang w:val="en-IN"/>
              </w:rPr>
            </w:pPr>
            <w:proofErr w:type="spellStart"/>
            <w:r w:rsidRPr="007169EF">
              <w:rPr>
                <w:sz w:val="21"/>
                <w:szCs w:val="21"/>
                <w:lang w:val="en-IN"/>
              </w:rPr>
              <w:t>preprocessed</w:t>
            </w:r>
            <w:proofErr w:type="spellEnd"/>
            <w:r w:rsidRPr="007169EF">
              <w:rPr>
                <w:sz w:val="21"/>
                <w:szCs w:val="21"/>
                <w:lang w:val="en-IN"/>
              </w:rPr>
              <w:t xml:space="preserve"> and augmented to increase the</w:t>
            </w:r>
            <w:r w:rsidR="004B62D5" w:rsidRPr="003B3A3D">
              <w:rPr>
                <w:sz w:val="21"/>
                <w:szCs w:val="21"/>
                <w:lang w:val="en-IN"/>
              </w:rPr>
              <w:t xml:space="preserve"> </w:t>
            </w:r>
            <w:r w:rsidRPr="007169EF">
              <w:rPr>
                <w:sz w:val="21"/>
                <w:szCs w:val="21"/>
                <w:lang w:val="en-IN"/>
              </w:rPr>
              <w:t>diversity of the training data</w:t>
            </w:r>
          </w:p>
          <w:p w14:paraId="16EAF04F" w14:textId="77777777" w:rsidR="004B62D5" w:rsidRPr="003B3A3D" w:rsidRDefault="007169EF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sz w:val="21"/>
                <w:szCs w:val="21"/>
                <w:lang w:val="en-IN"/>
              </w:rPr>
            </w:pPr>
            <w:r w:rsidRPr="007169EF">
              <w:rPr>
                <w:sz w:val="21"/>
                <w:szCs w:val="21"/>
                <w:lang w:val="en-IN"/>
              </w:rPr>
              <w:t xml:space="preserve">and </w:t>
            </w:r>
            <w:r w:rsidR="004B62D5" w:rsidRPr="003B3A3D">
              <w:rPr>
                <w:sz w:val="21"/>
                <w:szCs w:val="21"/>
                <w:lang w:val="en-IN"/>
              </w:rPr>
              <w:t xml:space="preserve">to </w:t>
            </w:r>
            <w:r w:rsidRPr="007169EF">
              <w:rPr>
                <w:sz w:val="21"/>
                <w:szCs w:val="21"/>
                <w:lang w:val="en-IN"/>
              </w:rPr>
              <w:t xml:space="preserve">improve </w:t>
            </w:r>
            <w:r w:rsidR="004B62D5" w:rsidRPr="003B3A3D">
              <w:rPr>
                <w:sz w:val="21"/>
                <w:szCs w:val="21"/>
                <w:lang w:val="en-IN"/>
              </w:rPr>
              <w:t>the generalizability of the models</w:t>
            </w:r>
            <w:r w:rsidRPr="007169EF">
              <w:rPr>
                <w:sz w:val="21"/>
                <w:szCs w:val="21"/>
                <w:lang w:val="en-IN"/>
              </w:rPr>
              <w:t xml:space="preserve">. </w:t>
            </w:r>
          </w:p>
          <w:p w14:paraId="4E11D539" w14:textId="77777777" w:rsidR="00B714A1" w:rsidRPr="007169EF" w:rsidRDefault="004B62D5" w:rsidP="004B62D5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sz w:val="21"/>
                <w:szCs w:val="21"/>
                <w:lang w:val="en-IN"/>
              </w:rPr>
            </w:pPr>
            <w:r w:rsidRPr="003B3A3D">
              <w:rPr>
                <w:sz w:val="21"/>
                <w:szCs w:val="21"/>
                <w:lang w:val="en-IN"/>
              </w:rPr>
              <w:t>D</w:t>
            </w:r>
            <w:r w:rsidR="007169EF" w:rsidRPr="007169EF">
              <w:rPr>
                <w:sz w:val="21"/>
                <w:szCs w:val="21"/>
                <w:lang w:val="en-IN"/>
              </w:rPr>
              <w:t>ata</w:t>
            </w:r>
            <w:r w:rsidRPr="003B3A3D">
              <w:rPr>
                <w:sz w:val="21"/>
                <w:szCs w:val="21"/>
                <w:lang w:val="en-IN"/>
              </w:rPr>
              <w:t xml:space="preserve"> </w:t>
            </w:r>
            <w:r w:rsidR="007169EF" w:rsidRPr="007169EF">
              <w:rPr>
                <w:sz w:val="21"/>
                <w:szCs w:val="21"/>
                <w:lang w:val="en-IN"/>
              </w:rPr>
              <w:t>augmentation techniques include:</w:t>
            </w:r>
          </w:p>
          <w:p w14:paraId="1D2DD356" w14:textId="77777777" w:rsidR="007169EF" w:rsidRPr="007169EF" w:rsidRDefault="007169EF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1"/>
                <w:szCs w:val="21"/>
                <w:lang w:val="en-IN"/>
              </w:rPr>
            </w:pPr>
            <w:r w:rsidRPr="007169EF">
              <w:rPr>
                <w:sz w:val="21"/>
                <w:szCs w:val="21"/>
                <w:lang w:val="en-IN"/>
              </w:rPr>
              <w:t>Random rotations</w:t>
            </w:r>
            <w:r w:rsidRPr="003B3A3D">
              <w:rPr>
                <w:sz w:val="21"/>
                <w:szCs w:val="21"/>
                <w:lang w:val="en-IN"/>
              </w:rPr>
              <w:t xml:space="preserve"> – 10 degrees</w:t>
            </w:r>
          </w:p>
          <w:p w14:paraId="021145BD" w14:textId="77777777" w:rsidR="007169EF" w:rsidRPr="007169EF" w:rsidRDefault="007169EF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1"/>
                <w:szCs w:val="21"/>
                <w:lang w:val="en-IN"/>
              </w:rPr>
            </w:pPr>
            <w:r w:rsidRPr="007169EF">
              <w:rPr>
                <w:sz w:val="21"/>
                <w:szCs w:val="21"/>
                <w:lang w:val="en-IN"/>
              </w:rPr>
              <w:t xml:space="preserve">Horizontal and vertical </w:t>
            </w:r>
            <w:r w:rsidRPr="003B3A3D">
              <w:rPr>
                <w:sz w:val="21"/>
                <w:szCs w:val="21"/>
                <w:lang w:val="en-IN"/>
              </w:rPr>
              <w:t>shift – 0.1</w:t>
            </w:r>
            <w:r w:rsidR="004B62D5" w:rsidRPr="003B3A3D">
              <w:rPr>
                <w:sz w:val="21"/>
                <w:szCs w:val="21"/>
                <w:lang w:val="en-IN"/>
              </w:rPr>
              <w:t>*</w:t>
            </w:r>
          </w:p>
          <w:p w14:paraId="6BAD1FAD" w14:textId="77777777" w:rsidR="00B75862" w:rsidRDefault="007169EF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4"/>
              </w:numPr>
              <w:rPr>
                <w:sz w:val="21"/>
                <w:szCs w:val="21"/>
                <w:lang w:val="en-IN"/>
              </w:rPr>
            </w:pPr>
            <w:r w:rsidRPr="007169EF">
              <w:rPr>
                <w:sz w:val="21"/>
                <w:szCs w:val="21"/>
                <w:lang w:val="en-IN"/>
              </w:rPr>
              <w:t>Scaling and cropping</w:t>
            </w:r>
            <w:r w:rsidRPr="003B3A3D">
              <w:rPr>
                <w:sz w:val="21"/>
                <w:szCs w:val="21"/>
                <w:lang w:val="en-IN"/>
              </w:rPr>
              <w:t xml:space="preserve"> – 0.1</w:t>
            </w:r>
            <w:r w:rsidR="004B62D5" w:rsidRPr="003B3A3D">
              <w:rPr>
                <w:sz w:val="21"/>
                <w:szCs w:val="21"/>
                <w:lang w:val="en-IN"/>
              </w:rPr>
              <w:t>*</w:t>
            </w:r>
          </w:p>
          <w:p w14:paraId="6BA51CA5" w14:textId="77777777" w:rsidR="00B714A1" w:rsidRPr="003B3A3D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720"/>
              <w:rPr>
                <w:sz w:val="21"/>
                <w:szCs w:val="21"/>
                <w:lang w:val="en-IN"/>
              </w:rPr>
            </w:pPr>
          </w:p>
          <w:p w14:paraId="3848CCF8" w14:textId="77777777" w:rsidR="00B714A1" w:rsidRPr="003B3A3D" w:rsidRDefault="003B3A3D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sz w:val="21"/>
                <w:szCs w:val="21"/>
                <w:lang w:val="en-IN"/>
              </w:rPr>
            </w:pPr>
            <w:r w:rsidRPr="003B3A3D">
              <w:rPr>
                <w:sz w:val="21"/>
                <w:szCs w:val="21"/>
                <w:lang w:val="en-IN"/>
              </w:rPr>
              <w:t>D</w:t>
            </w:r>
            <w:r w:rsidR="007169EF" w:rsidRPr="003B3A3D">
              <w:rPr>
                <w:sz w:val="21"/>
                <w:szCs w:val="21"/>
                <w:lang w:val="en-IN"/>
              </w:rPr>
              <w:t xml:space="preserve">ata augmentation applied over 33600 </w:t>
            </w:r>
            <w:r w:rsidRPr="003B3A3D">
              <w:rPr>
                <w:sz w:val="21"/>
                <w:szCs w:val="21"/>
                <w:lang w:val="en-IN"/>
              </w:rPr>
              <w:t xml:space="preserve">train </w:t>
            </w:r>
            <w:r w:rsidR="007169EF" w:rsidRPr="003B3A3D">
              <w:rPr>
                <w:sz w:val="21"/>
                <w:szCs w:val="21"/>
                <w:lang w:val="en-IN"/>
              </w:rPr>
              <w:t xml:space="preserve">images </w:t>
            </w:r>
            <w:r w:rsidR="004B62D5" w:rsidRPr="003B3A3D">
              <w:rPr>
                <w:sz w:val="21"/>
                <w:szCs w:val="21"/>
                <w:lang w:val="en-IN"/>
              </w:rPr>
              <w:t xml:space="preserve">(42000*0.2) </w:t>
            </w:r>
            <w:r w:rsidR="007169EF" w:rsidRPr="003B3A3D">
              <w:rPr>
                <w:sz w:val="21"/>
                <w:szCs w:val="21"/>
                <w:lang w:val="en-IN"/>
              </w:rPr>
              <w:t xml:space="preserve">with </w:t>
            </w:r>
            <w:proofErr w:type="spellStart"/>
            <w:r w:rsidR="007169EF" w:rsidRPr="003B3A3D">
              <w:rPr>
                <w:sz w:val="21"/>
                <w:szCs w:val="21"/>
                <w:lang w:val="en-IN"/>
              </w:rPr>
              <w:t>appr</w:t>
            </w:r>
            <w:r w:rsidRPr="003B3A3D">
              <w:rPr>
                <w:sz w:val="21"/>
                <w:szCs w:val="21"/>
                <w:lang w:val="en-IN"/>
              </w:rPr>
              <w:t>x</w:t>
            </w:r>
            <w:proofErr w:type="spellEnd"/>
            <w:r w:rsidRPr="003B3A3D">
              <w:rPr>
                <w:sz w:val="21"/>
                <w:szCs w:val="21"/>
                <w:lang w:val="en-IN"/>
              </w:rPr>
              <w:t xml:space="preserve">. </w:t>
            </w:r>
            <w:r w:rsidR="007169EF" w:rsidRPr="003B3A3D">
              <w:rPr>
                <w:sz w:val="21"/>
                <w:szCs w:val="21"/>
                <w:lang w:val="en-IN"/>
              </w:rPr>
              <w:t>50</w:t>
            </w:r>
            <w:r w:rsidR="004B62D5" w:rsidRPr="003B3A3D">
              <w:rPr>
                <w:sz w:val="21"/>
                <w:szCs w:val="21"/>
                <w:lang w:val="en-IN"/>
              </w:rPr>
              <w:t>-100</w:t>
            </w:r>
            <w:r w:rsidR="007169EF" w:rsidRPr="003B3A3D">
              <w:rPr>
                <w:sz w:val="21"/>
                <w:szCs w:val="21"/>
                <w:lang w:val="en-IN"/>
              </w:rPr>
              <w:t xml:space="preserve"> epochs allows each model to be train on </w:t>
            </w:r>
            <w:r w:rsidR="004B62D5" w:rsidRPr="003B3A3D">
              <w:rPr>
                <w:sz w:val="21"/>
                <w:szCs w:val="21"/>
                <w:lang w:val="en-IN"/>
              </w:rPr>
              <w:t>over 1.6-3.3 million unique digit images.!</w:t>
            </w:r>
          </w:p>
          <w:p w14:paraId="5BEC16A4" w14:textId="77777777" w:rsidR="004B62D5" w:rsidRPr="003B3A3D" w:rsidRDefault="004B62D5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sz w:val="21"/>
                <w:szCs w:val="21"/>
                <w:lang w:val="en-IN"/>
              </w:rPr>
            </w:pPr>
            <w:r w:rsidRPr="003B3A3D">
              <w:rPr>
                <w:sz w:val="21"/>
                <w:szCs w:val="21"/>
                <w:lang w:val="en-IN"/>
              </w:rPr>
              <w:t xml:space="preserve">Training the models along with the </w:t>
            </w:r>
            <w:proofErr w:type="spellStart"/>
            <w:r w:rsidRPr="003B3A3D">
              <w:rPr>
                <w:sz w:val="21"/>
                <w:szCs w:val="21"/>
                <w:lang w:val="en-IN"/>
              </w:rPr>
              <w:t>ReduceLROnPlateau</w:t>
            </w:r>
            <w:proofErr w:type="spellEnd"/>
            <w:r w:rsidRPr="003B3A3D">
              <w:rPr>
                <w:sz w:val="21"/>
                <w:szCs w:val="21"/>
                <w:lang w:val="en-IN"/>
              </w:rPr>
              <w:t xml:space="preserve"> learning rate scheduler for better convergence </w:t>
            </w:r>
            <w:r w:rsidR="006513B5" w:rsidRPr="003B3A3D">
              <w:rPr>
                <w:sz w:val="21"/>
                <w:szCs w:val="21"/>
                <w:lang w:val="en-IN"/>
              </w:rPr>
              <w:t>of the loss function.</w:t>
            </w:r>
          </w:p>
          <w:p w14:paraId="0B2D7589" w14:textId="77777777" w:rsidR="00B714A1" w:rsidRPr="00B714A1" w:rsidRDefault="00DE2E32" w:rsidP="003B3A3D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noProof/>
                <w:lang w:val="en-AU" w:eastAsia="en-A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005AF3C" wp14:editId="15204E64">
                      <wp:simplePos x="0" y="0"/>
                      <wp:positionH relativeFrom="column">
                        <wp:posOffset>-1594485</wp:posOffset>
                      </wp:positionH>
                      <wp:positionV relativeFrom="paragraph">
                        <wp:posOffset>162379</wp:posOffset>
                      </wp:positionV>
                      <wp:extent cx="6879960" cy="360"/>
                      <wp:effectExtent l="38100" t="38100" r="35560" b="38100"/>
                      <wp:wrapNone/>
                      <wp:docPr id="93307552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9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01633" id="Ink 5" o:spid="_x0000_s1026" type="#_x0000_t75" style="position:absolute;margin-left:-126.05pt;margin-top:12.3pt;width:542.7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">
                      <v:imagedata r:id="rId16" o:title=""/>
                    </v:shape>
                  </w:pict>
                </mc:Fallback>
              </mc:AlternateContent>
            </w:r>
          </w:p>
          <w:p w14:paraId="6A02C815" w14:textId="77777777" w:rsidR="00CF3C74" w:rsidRDefault="00CF3C74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Cascadia Code" w:hAnsi="Cascadia Code" w:cs="Cascadia Code"/>
                <w:sz w:val="22"/>
                <w:szCs w:val="22"/>
                <w:lang w:val="en-IN"/>
              </w:rPr>
            </w:pPr>
          </w:p>
          <w:p w14:paraId="07C2BA21" w14:textId="1D452CB6" w:rsidR="00CF3C74" w:rsidRPr="00CF3C74" w:rsidRDefault="00CF3C74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Cascadia Code" w:hAnsi="Cascadia Code" w:cs="Cascadia Code"/>
                <w:sz w:val="22"/>
                <w:szCs w:val="22"/>
                <w:lang w:val="en-IN"/>
              </w:rPr>
            </w:pPr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The Architecture involves </w:t>
            </w:r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Custom Implementation </w:t>
            </w:r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and i</w:t>
            </w:r>
            <w:r>
              <w:rPr>
                <w:rFonts w:ascii="Cascadia Code" w:hAnsi="Cascadia Code" w:cs="Cascadia Code"/>
                <w:sz w:val="22"/>
                <w:szCs w:val="22"/>
                <w:lang w:val="en-IN"/>
              </w:rPr>
              <w:t>n</w:t>
            </w:r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depend</w:t>
            </w:r>
            <w:r w:rsidR="00F820B5">
              <w:rPr>
                <w:rFonts w:ascii="Cascadia Code" w:hAnsi="Cascadia Code" w:cs="Cascadia Code"/>
                <w:sz w:val="22"/>
                <w:szCs w:val="22"/>
                <w:lang w:val="en-IN"/>
              </w:rPr>
              <w:t>e</w:t>
            </w:r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nt training </w:t>
            </w:r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of </w:t>
            </w:r>
            <w:proofErr w:type="spellStart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ResNet</w:t>
            </w:r>
            <w:proofErr w:type="spellEnd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, </w:t>
            </w:r>
            <w:proofErr w:type="spellStart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DenseNet</w:t>
            </w:r>
            <w:proofErr w:type="spellEnd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, </w:t>
            </w:r>
            <w:proofErr w:type="spellStart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ViT</w:t>
            </w:r>
            <w:proofErr w:type="spellEnd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 and Hybrid </w:t>
            </w:r>
            <w:proofErr w:type="spellStart"/>
            <w:r w:rsidR="003B3A3D"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ViT</w:t>
            </w:r>
            <w:proofErr w:type="spellEnd"/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 followed by the </w:t>
            </w:r>
            <w:proofErr w:type="spellStart"/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>Ensembling</w:t>
            </w:r>
            <w:proofErr w:type="spellEnd"/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 procedure </w:t>
            </w:r>
            <w:r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- </w:t>
            </w:r>
            <w:r w:rsidRPr="00CF3C74">
              <w:rPr>
                <w:rFonts w:ascii="Cascadia Code" w:hAnsi="Cascadia Code" w:cs="Cascadia Code"/>
                <w:sz w:val="22"/>
                <w:szCs w:val="22"/>
                <w:lang w:val="en-IN"/>
              </w:rPr>
              <w:t xml:space="preserve">weighted summation of predictions from </w:t>
            </w:r>
            <w:r>
              <w:rPr>
                <w:rFonts w:ascii="Cascadia Code" w:hAnsi="Cascadia Code" w:cs="Cascadia Code"/>
                <w:sz w:val="22"/>
                <w:szCs w:val="22"/>
                <w:lang w:val="en-IN"/>
              </w:rPr>
              <w:t>the models.</w:t>
            </w:r>
          </w:p>
          <w:p w14:paraId="546B3810" w14:textId="77777777" w:rsidR="00B714A1" w:rsidRDefault="00B714A1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Arial Black" w:hAnsi="Arial Black"/>
                <w:lang w:val="en-IN"/>
              </w:rPr>
            </w:pPr>
          </w:p>
          <w:p w14:paraId="3052A0DE" w14:textId="77777777" w:rsidR="00B714A1" w:rsidRDefault="00B714A1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Arial Black" w:hAnsi="Arial Black"/>
                <w:lang w:val="en-IN"/>
              </w:rPr>
            </w:pPr>
          </w:p>
          <w:p w14:paraId="6CF2436E" w14:textId="77777777" w:rsidR="006513B5" w:rsidRPr="00B714A1" w:rsidRDefault="00B714A1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Arial Black" w:hAnsi="Arial Black"/>
                <w:sz w:val="28"/>
                <w:szCs w:val="28"/>
                <w:lang w:val="en-IN"/>
              </w:rPr>
            </w:pPr>
            <w:r w:rsidRPr="00B714A1">
              <w:rPr>
                <w:rFonts w:ascii="Arial Black" w:hAnsi="Arial Black"/>
                <w:sz w:val="24"/>
                <w:szCs w:val="24"/>
                <w:lang w:val="en-IN"/>
              </w:rPr>
              <w:t xml:space="preserve">KEY FEATURES </w:t>
            </w:r>
          </w:p>
          <w:p w14:paraId="2511CA8C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B714A1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ResNet</w:t>
            </w:r>
            <w:proofErr w:type="spellEnd"/>
            <w:r w:rsidRPr="00B714A1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14:paraId="369432CE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 w:rsidRPr="00B714A1">
              <w:rPr>
                <w:rFonts w:ascii="Aptos" w:hAnsi="Aptos" w:cstheme="majorHAnsi"/>
                <w:sz w:val="22"/>
                <w:szCs w:val="22"/>
                <w:lang w:val="en-IN"/>
              </w:rPr>
              <w:t>Single Layer Skip Block</w:t>
            </w:r>
          </w:p>
          <w:p w14:paraId="6E6DC96C" w14:textId="77777777" w:rsidR="00CF3C74" w:rsidRPr="005F46F3" w:rsidRDefault="00CF3C74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5F46F3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        2. </w:t>
            </w:r>
            <w:r w:rsidR="00DE2E32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F46F3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DenseNet</w:t>
            </w:r>
            <w:proofErr w:type="spellEnd"/>
          </w:p>
          <w:p w14:paraId="04D5241B" w14:textId="77777777" w:rsidR="005F46F3" w:rsidRDefault="005F46F3" w:rsidP="005F46F3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>Dense Block Layers:  4</w:t>
            </w:r>
          </w:p>
          <w:p w14:paraId="7FD6DAA0" w14:textId="77777777" w:rsidR="005F46F3" w:rsidRPr="005F46F3" w:rsidRDefault="005F46F3" w:rsidP="005F46F3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Growth </w:t>
            </w:r>
            <w:proofErr w:type="gram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Rate :</w:t>
            </w:r>
            <w:proofErr w:type="gram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32 channels/layer</w:t>
            </w:r>
          </w:p>
          <w:p w14:paraId="708E1C84" w14:textId="77777777" w:rsidR="00B714A1" w:rsidRDefault="005F46F3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5F46F3">
              <w:rPr>
                <w:rFonts w:ascii="Aptos" w:hAnsi="Aptos" w:cstheme="majorHAnsi"/>
                <w:sz w:val="24"/>
                <w:szCs w:val="24"/>
                <w:lang w:val="en-IN"/>
              </w:rPr>
              <w:t xml:space="preserve">          </w:t>
            </w:r>
            <w:r w:rsidRPr="005F46F3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3.</w:t>
            </w:r>
            <w:r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DE2E32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ViT</w:t>
            </w:r>
            <w:proofErr w:type="spellEnd"/>
          </w:p>
          <w:p w14:paraId="16E8DF7A" w14:textId="77777777" w:rsidR="00DE2E32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Transformer Blocks w/ Skip </w:t>
            </w:r>
            <w:proofErr w:type="gram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Connections :</w:t>
            </w:r>
            <w:proofErr w:type="gram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3</w:t>
            </w:r>
          </w:p>
          <w:p w14:paraId="7ED217F8" w14:textId="6963FB0B" w:rsidR="005F46F3" w:rsidRDefault="00DE2E32" w:rsidP="005F46F3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>Positional + Patch Embeddings in</w:t>
            </w:r>
            <w:r w:rsidR="009E0737">
              <w:rPr>
                <w:rFonts w:ascii="Aptos" w:hAnsi="Aptos" w:cstheme="majorHAnsi"/>
                <w:sz w:val="22"/>
                <w:szCs w:val="22"/>
                <w:lang w:val="en-IN"/>
              </w:rPr>
              <w:t>cl</w:t>
            </w: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uded in Custom </w:t>
            </w:r>
            <w:proofErr w:type="spell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Tensorflow</w:t>
            </w:r>
            <w:proofErr w:type="spell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Layer</w:t>
            </w:r>
          </w:p>
          <w:p w14:paraId="5CEE7E54" w14:textId="77777777" w:rsidR="00DE2E32" w:rsidRPr="005F46F3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       </w:t>
            </w:r>
          </w:p>
          <w:p w14:paraId="44713275" w14:textId="77777777" w:rsidR="005F46F3" w:rsidRDefault="00DE2E32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        4   Hybrid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ViT</w:t>
            </w:r>
            <w:proofErr w:type="spellEnd"/>
          </w:p>
          <w:p w14:paraId="45A99975" w14:textId="77777777" w:rsidR="00DE2E32" w:rsidRDefault="00DE2E32" w:rsidP="007C6992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Feature Extractor </w:t>
            </w:r>
            <w:proofErr w:type="gram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Model :</w:t>
            </w:r>
            <w:proofErr w:type="gram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pre-made custom </w:t>
            </w:r>
            <w:proofErr w:type="spell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DenseNet</w:t>
            </w:r>
            <w:proofErr w:type="spell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Model</w:t>
            </w:r>
            <w:r w:rsidRPr="00DE2E32"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</w:t>
            </w:r>
          </w:p>
          <w:p w14:paraId="1670E703" w14:textId="1A3B39EB" w:rsidR="00DE2E32" w:rsidRDefault="00DE2E32" w:rsidP="007C6992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 w:rsidRPr="00DE2E32"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Positional + </w:t>
            </w:r>
            <w:r>
              <w:rPr>
                <w:rFonts w:ascii="Aptos" w:hAnsi="Aptos" w:cstheme="majorHAnsi"/>
                <w:sz w:val="22"/>
                <w:szCs w:val="22"/>
                <w:lang w:val="en-IN"/>
              </w:rPr>
              <w:t>C</w:t>
            </w:r>
            <w:r w:rsidR="009E0737">
              <w:rPr>
                <w:rFonts w:ascii="Aptos" w:hAnsi="Aptos" w:cstheme="majorHAnsi"/>
                <w:sz w:val="22"/>
                <w:szCs w:val="22"/>
                <w:lang w:val="en-IN"/>
              </w:rPr>
              <w:t>NN</w:t>
            </w: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Feature </w:t>
            </w:r>
            <w:r w:rsidRPr="00DE2E32"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Embeddings </w:t>
            </w:r>
          </w:p>
          <w:p w14:paraId="045B18D6" w14:textId="77777777" w:rsidR="00DE2E32" w:rsidRDefault="00DE2E32" w:rsidP="007C6992">
            <w:pPr>
              <w:pStyle w:val="Achievements"/>
              <w:framePr w:hSpace="0" w:wrap="auto" w:vAnchor="margin" w:hAnchor="text" w:yAlign="inline"/>
              <w:numPr>
                <w:ilvl w:val="0"/>
                <w:numId w:val="15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Transformer </w:t>
            </w:r>
            <w:proofErr w:type="gramStart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>Blocks :</w:t>
            </w:r>
            <w:proofErr w:type="gramEnd"/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1 w/ 8 Attention Heads</w:t>
            </w:r>
          </w:p>
          <w:p w14:paraId="35D48CCE" w14:textId="77777777" w:rsidR="00DE2E32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362A841E" w14:textId="77777777" w:rsidR="00DE2E32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tbl>
            <w:tblPr>
              <w:tblStyle w:val="TableGrid"/>
              <w:tblpPr w:leftFromText="180" w:rightFromText="180" w:vertAnchor="text" w:horzAnchor="page" w:tblpX="481" w:tblpY="2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5"/>
            </w:tblGrid>
            <w:tr w:rsidR="004102DF" w14:paraId="2CB18401" w14:textId="77777777" w:rsidTr="004102DF">
              <w:tc>
                <w:tcPr>
                  <w:tcW w:w="2689" w:type="dxa"/>
                </w:tcPr>
                <w:p w14:paraId="646D6595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tabs>
                      <w:tab w:val="left" w:pos="920"/>
                    </w:tabs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  <w:tab/>
                  </w:r>
                  <w:r w:rsidRPr="00265B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 Model    </w:t>
                  </w:r>
                </w:p>
              </w:tc>
              <w:tc>
                <w:tcPr>
                  <w:tcW w:w="2835" w:type="dxa"/>
                </w:tcPr>
                <w:p w14:paraId="53DEFD8A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4"/>
                      <w:szCs w:val="24"/>
                      <w:lang w:val="en-IN" w:eastAsia="en-IN"/>
                    </w:rPr>
                    <w:t xml:space="preserve">               </w:t>
                  </w:r>
                  <w:r w:rsidRPr="006513B5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4"/>
                      <w:szCs w:val="24"/>
                      <w:lang w:val="en-IN" w:eastAsia="en-IN"/>
                    </w:rPr>
                    <w:t>Accuracy</w:t>
                  </w:r>
                </w:p>
              </w:tc>
            </w:tr>
            <w:tr w:rsidR="004102DF" w14:paraId="64D98BF7" w14:textId="77777777" w:rsidTr="004102DF">
              <w:tc>
                <w:tcPr>
                  <w:tcW w:w="2689" w:type="dxa"/>
                </w:tcPr>
                <w:p w14:paraId="3121F148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proofErr w:type="spellStart"/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ResNet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7E32259A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01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%</w:t>
                  </w:r>
                </w:p>
              </w:tc>
            </w:tr>
            <w:tr w:rsidR="004102DF" w14:paraId="4D71DB93" w14:textId="77777777" w:rsidTr="004102DF">
              <w:tc>
                <w:tcPr>
                  <w:tcW w:w="2689" w:type="dxa"/>
                </w:tcPr>
                <w:p w14:paraId="08DB68DD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proofErr w:type="spellStart"/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DenseNet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64528980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98.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56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%</w:t>
                  </w:r>
                </w:p>
              </w:tc>
            </w:tr>
            <w:tr w:rsidR="004102DF" w14:paraId="072ABCD4" w14:textId="77777777" w:rsidTr="004102DF">
              <w:tc>
                <w:tcPr>
                  <w:tcW w:w="2689" w:type="dxa"/>
                </w:tcPr>
                <w:p w14:paraId="24017BB5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proofErr w:type="spellStart"/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ViT</w:t>
                  </w:r>
                  <w:proofErr w:type="spellEnd"/>
                </w:p>
              </w:tc>
              <w:tc>
                <w:tcPr>
                  <w:tcW w:w="2835" w:type="dxa"/>
                  <w:vAlign w:val="center"/>
                </w:tcPr>
                <w:p w14:paraId="67F39868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6.85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%</w:t>
                  </w:r>
                </w:p>
              </w:tc>
            </w:tr>
            <w:tr w:rsidR="004102DF" w14:paraId="0E606318" w14:textId="77777777" w:rsidTr="004102DF">
              <w:tc>
                <w:tcPr>
                  <w:tcW w:w="2689" w:type="dxa"/>
                </w:tcPr>
                <w:p w14:paraId="0D9ACBD6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Hybrid</w:t>
                  </w:r>
                </w:p>
              </w:tc>
              <w:tc>
                <w:tcPr>
                  <w:tcW w:w="2835" w:type="dxa"/>
                  <w:vAlign w:val="center"/>
                </w:tcPr>
                <w:p w14:paraId="068A9AC6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9.54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%</w:t>
                  </w:r>
                </w:p>
              </w:tc>
            </w:tr>
            <w:tr w:rsidR="004102DF" w14:paraId="60BA027C" w14:textId="77777777" w:rsidTr="004102DF">
              <w:tc>
                <w:tcPr>
                  <w:tcW w:w="2689" w:type="dxa"/>
                </w:tcPr>
                <w:p w14:paraId="22C635EF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Ensemble</w:t>
                  </w:r>
                </w:p>
              </w:tc>
              <w:tc>
                <w:tcPr>
                  <w:tcW w:w="2835" w:type="dxa"/>
                  <w:vAlign w:val="center"/>
                </w:tcPr>
                <w:p w14:paraId="290FDDBA" w14:textId="77777777" w:rsidR="004102DF" w:rsidRDefault="004102DF" w:rsidP="004102DF">
                  <w:pPr>
                    <w:pStyle w:val="Achievements"/>
                    <w:framePr w:hSpace="0" w:wrap="auto" w:vAnchor="margin" w:hAnchor="text" w:yAlign="inline"/>
                    <w:numPr>
                      <w:ilvl w:val="0"/>
                      <w:numId w:val="0"/>
                    </w:numPr>
                    <w:rPr>
                      <w:rFonts w:ascii="Aptos" w:hAnsi="Aptos" w:cstheme="majorHAnsi"/>
                      <w:sz w:val="24"/>
                      <w:szCs w:val="24"/>
                      <w:lang w:val="en-IN"/>
                    </w:rPr>
                  </w:pP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99.</w:t>
                  </w:r>
                  <w: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63</w:t>
                  </w:r>
                  <w:r w:rsidRPr="006513B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IN" w:eastAsia="en-IN"/>
                    </w:rPr>
                    <w:t>%</w:t>
                  </w:r>
                </w:p>
              </w:tc>
            </w:tr>
          </w:tbl>
          <w:p w14:paraId="181B3F1A" w14:textId="77777777" w:rsidR="00DE2E32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685097DE" w14:textId="77777777" w:rsidR="00DE2E32" w:rsidRPr="00DE2E32" w:rsidRDefault="00DE2E32" w:rsidP="00DE2E32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76DF0E2A" w14:textId="77777777" w:rsidR="00DE2E32" w:rsidRDefault="00DE2E32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  <w:p w14:paraId="6ED532C7" w14:textId="77777777" w:rsidR="005F46F3" w:rsidRPr="005F46F3" w:rsidRDefault="005F46F3" w:rsidP="005F46F3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1756"/>
              <w:rPr>
                <w:rFonts w:ascii="Aptos" w:hAnsi="Aptos" w:cstheme="majorHAnsi"/>
                <w:sz w:val="24"/>
                <w:szCs w:val="24"/>
                <w:lang w:val="en-IN"/>
              </w:rPr>
            </w:pPr>
          </w:p>
          <w:p w14:paraId="0409DF94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09D2D7CF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78ADC5A9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3D84DDB4" w14:textId="3FD7717E" w:rsidR="00B714A1" w:rsidRDefault="009E0737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                  </w:t>
            </w:r>
            <w:r w:rsidR="00E236BE">
              <w:rPr>
                <w:rFonts w:ascii="Aptos" w:hAnsi="Aptos" w:cstheme="majorHAnsi"/>
                <w:sz w:val="22"/>
                <w:szCs w:val="22"/>
                <w:lang w:val="en-IN"/>
              </w:rPr>
              <w:t>Precisio</w:t>
            </w:r>
            <w:r>
              <w:rPr>
                <w:rFonts w:ascii="Aptos" w:hAnsi="Aptos" w:cstheme="majorHAnsi"/>
                <w:sz w:val="22"/>
                <w:szCs w:val="22"/>
                <w:lang w:val="en-IN"/>
              </w:rPr>
              <w:t>n</w:t>
            </w:r>
            <w:r w:rsidR="00E236BE"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, Recall, F1 </w:t>
            </w:r>
            <w:proofErr w:type="gramStart"/>
            <w:r w:rsidR="00E236BE">
              <w:rPr>
                <w:rFonts w:ascii="Aptos" w:hAnsi="Aptos" w:cstheme="majorHAnsi"/>
                <w:sz w:val="22"/>
                <w:szCs w:val="22"/>
                <w:lang w:val="en-IN"/>
              </w:rPr>
              <w:t>Score :</w:t>
            </w:r>
            <w:proofErr w:type="gramEnd"/>
            <w:r w:rsidR="00E236BE"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0.99% for all</w:t>
            </w:r>
            <w:r>
              <w:rPr>
                <w:rFonts w:ascii="Aptos" w:hAnsi="Aptos" w:cstheme="majorHAnsi"/>
                <w:sz w:val="22"/>
                <w:szCs w:val="22"/>
                <w:lang w:val="en-IN"/>
              </w:rPr>
              <w:t xml:space="preserve"> Models </w:t>
            </w:r>
          </w:p>
          <w:p w14:paraId="2D3A1F3A" w14:textId="5AA79816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29CCCFEF" w14:textId="73CBDA5A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3151D1D3" w14:textId="6AF2B4D5" w:rsidR="00B714A1" w:rsidRPr="00002C64" w:rsidRDefault="00DF4C22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Bahnschrift Condensed" w:hAnsi="Bahnschrift Condensed" w:cstheme="majorHAnsi"/>
                <w:sz w:val="24"/>
                <w:szCs w:val="24"/>
                <w:lang w:val="en-IN"/>
              </w:rPr>
            </w:pPr>
            <w:r w:rsidRPr="00002C64">
              <w:rPr>
                <w:rFonts w:ascii="Bahnschrift Condensed" w:hAnsi="Bahnschrift Condensed" w:cstheme="majorHAnsi"/>
                <w:sz w:val="24"/>
                <w:szCs w:val="24"/>
                <w:lang w:val="en-IN"/>
              </w:rPr>
              <w:t xml:space="preserve">Better Accuracy for predictions </w:t>
            </w:r>
            <w:r w:rsidR="00721CBA" w:rsidRPr="00002C64">
              <w:rPr>
                <w:rFonts w:ascii="Bahnschrift Condensed" w:hAnsi="Bahnschrift Condensed" w:cstheme="majorHAnsi"/>
                <w:sz w:val="24"/>
                <w:szCs w:val="24"/>
                <w:lang w:val="en-IN"/>
              </w:rPr>
              <w:t>can be obtained by increasing the models in the ensemble procedure</w:t>
            </w:r>
          </w:p>
          <w:p w14:paraId="2AEB68DD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2422BEA1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63F7DFE2" w14:textId="77777777" w:rsidR="00B714A1" w:rsidRDefault="00B714A1" w:rsidP="00B714A1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374" w:hanging="360"/>
              <w:rPr>
                <w:rFonts w:ascii="Aptos" w:hAnsi="Aptos" w:cstheme="majorHAnsi"/>
                <w:sz w:val="22"/>
                <w:szCs w:val="22"/>
                <w:lang w:val="en-IN"/>
              </w:rPr>
            </w:pPr>
          </w:p>
          <w:p w14:paraId="79F9111C" w14:textId="77777777" w:rsidR="006513B5" w:rsidRPr="007169EF" w:rsidRDefault="006513B5" w:rsidP="007169EF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3126764" w14:textId="77777777" w:rsidR="00B75862" w:rsidRPr="005E087B" w:rsidRDefault="00B75862" w:rsidP="007169EF"/>
        </w:tc>
      </w:tr>
    </w:tbl>
    <w:p w14:paraId="728D0665" w14:textId="77777777" w:rsidR="00E22BE7" w:rsidRPr="00735182" w:rsidRDefault="00E22BE7"/>
    <w:sectPr w:rsidR="00E22BE7" w:rsidRPr="00735182" w:rsidSect="000523E0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76D1E" w14:textId="77777777" w:rsidR="0031286A" w:rsidRDefault="0031286A">
      <w:pPr>
        <w:spacing w:line="240" w:lineRule="auto"/>
      </w:pPr>
      <w:r>
        <w:separator/>
      </w:r>
    </w:p>
  </w:endnote>
  <w:endnote w:type="continuationSeparator" w:id="0">
    <w:p w14:paraId="08E54BD5" w14:textId="77777777" w:rsidR="0031286A" w:rsidRDefault="0031286A">
      <w:pPr>
        <w:spacing w:line="240" w:lineRule="auto"/>
      </w:pPr>
      <w:r>
        <w:continuationSeparator/>
      </w:r>
    </w:p>
  </w:endnote>
  <w:endnote w:type="continuationNotice" w:id="1">
    <w:p w14:paraId="524C7718" w14:textId="77777777" w:rsidR="0031286A" w:rsidRDefault="003128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Posterama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5C8AA" w14:textId="77777777" w:rsidR="0031286A" w:rsidRDefault="0031286A">
      <w:pPr>
        <w:spacing w:line="240" w:lineRule="auto"/>
      </w:pPr>
      <w:r>
        <w:separator/>
      </w:r>
    </w:p>
  </w:footnote>
  <w:footnote w:type="continuationSeparator" w:id="0">
    <w:p w14:paraId="1BC1E7F0" w14:textId="77777777" w:rsidR="0031286A" w:rsidRDefault="0031286A">
      <w:pPr>
        <w:spacing w:line="240" w:lineRule="auto"/>
      </w:pPr>
      <w:r>
        <w:continuationSeparator/>
      </w:r>
    </w:p>
  </w:footnote>
  <w:footnote w:type="continuationNotice" w:id="1">
    <w:p w14:paraId="0043F329" w14:textId="77777777" w:rsidR="0031286A" w:rsidRDefault="003128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60EC"/>
    <w:multiLevelType w:val="hybridMultilevel"/>
    <w:tmpl w:val="F5CC2D9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C8B568B"/>
    <w:multiLevelType w:val="hybridMultilevel"/>
    <w:tmpl w:val="DA40650A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83D243A"/>
    <w:multiLevelType w:val="hybridMultilevel"/>
    <w:tmpl w:val="E500CA20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8016040"/>
    <w:multiLevelType w:val="multilevel"/>
    <w:tmpl w:val="8CD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830E2"/>
    <w:multiLevelType w:val="hybridMultilevel"/>
    <w:tmpl w:val="F96E8D3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352F07C0"/>
    <w:multiLevelType w:val="hybridMultilevel"/>
    <w:tmpl w:val="DF543D0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3AC604E7"/>
    <w:multiLevelType w:val="hybridMultilevel"/>
    <w:tmpl w:val="6E0AE7E2"/>
    <w:lvl w:ilvl="0" w:tplc="40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10" w15:restartNumberingAfterBreak="0">
    <w:nsid w:val="3C25160B"/>
    <w:multiLevelType w:val="hybridMultilevel"/>
    <w:tmpl w:val="A384A72C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1" w15:restartNumberingAfterBreak="0">
    <w:nsid w:val="46CF325E"/>
    <w:multiLevelType w:val="hybridMultilevel"/>
    <w:tmpl w:val="0CF6A812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4AA60E81"/>
    <w:multiLevelType w:val="hybridMultilevel"/>
    <w:tmpl w:val="5104703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4DC6799A"/>
    <w:multiLevelType w:val="hybridMultilevel"/>
    <w:tmpl w:val="15688AE4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55A6196D"/>
    <w:multiLevelType w:val="hybridMultilevel"/>
    <w:tmpl w:val="1CF6795C"/>
    <w:lvl w:ilvl="0" w:tplc="40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5" w15:restartNumberingAfterBreak="0">
    <w:nsid w:val="57B3364C"/>
    <w:multiLevelType w:val="hybridMultilevel"/>
    <w:tmpl w:val="A1B8773C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6" w15:restartNumberingAfterBreak="0">
    <w:nsid w:val="65C03B88"/>
    <w:multiLevelType w:val="hybridMultilevel"/>
    <w:tmpl w:val="141CCD1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66D256C6"/>
    <w:multiLevelType w:val="hybridMultilevel"/>
    <w:tmpl w:val="C0644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7589C"/>
    <w:multiLevelType w:val="hybridMultilevel"/>
    <w:tmpl w:val="54E6737C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78EB2B7B"/>
    <w:multiLevelType w:val="hybridMultilevel"/>
    <w:tmpl w:val="A4A49A4A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0" w15:restartNumberingAfterBreak="0">
    <w:nsid w:val="7ED222B4"/>
    <w:multiLevelType w:val="hybridMultilevel"/>
    <w:tmpl w:val="35C0856C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 w16cid:durableId="1053310664">
    <w:abstractNumId w:val="1"/>
  </w:num>
  <w:num w:numId="2" w16cid:durableId="369956652">
    <w:abstractNumId w:val="5"/>
  </w:num>
  <w:num w:numId="3" w16cid:durableId="1718776465">
    <w:abstractNumId w:val="4"/>
  </w:num>
  <w:num w:numId="4" w16cid:durableId="1437216661">
    <w:abstractNumId w:val="6"/>
  </w:num>
  <w:num w:numId="5" w16cid:durableId="1202740966">
    <w:abstractNumId w:val="17"/>
  </w:num>
  <w:num w:numId="6" w16cid:durableId="1436680910">
    <w:abstractNumId w:val="12"/>
  </w:num>
  <w:num w:numId="7" w16cid:durableId="476803351">
    <w:abstractNumId w:val="15"/>
  </w:num>
  <w:num w:numId="8" w16cid:durableId="1758015868">
    <w:abstractNumId w:val="2"/>
  </w:num>
  <w:num w:numId="9" w16cid:durableId="139687895">
    <w:abstractNumId w:val="8"/>
  </w:num>
  <w:num w:numId="10" w16cid:durableId="1956786954">
    <w:abstractNumId w:val="11"/>
  </w:num>
  <w:num w:numId="11" w16cid:durableId="837421210">
    <w:abstractNumId w:val="7"/>
  </w:num>
  <w:num w:numId="12" w16cid:durableId="1565949256">
    <w:abstractNumId w:val="0"/>
  </w:num>
  <w:num w:numId="13" w16cid:durableId="1256405263">
    <w:abstractNumId w:val="10"/>
  </w:num>
  <w:num w:numId="14" w16cid:durableId="1602713824">
    <w:abstractNumId w:val="20"/>
  </w:num>
  <w:num w:numId="15" w16cid:durableId="1605768928">
    <w:abstractNumId w:val="13"/>
  </w:num>
  <w:num w:numId="16" w16cid:durableId="1181553694">
    <w:abstractNumId w:val="16"/>
  </w:num>
  <w:num w:numId="17" w16cid:durableId="966929486">
    <w:abstractNumId w:val="18"/>
  </w:num>
  <w:num w:numId="18" w16cid:durableId="1230532468">
    <w:abstractNumId w:val="19"/>
  </w:num>
  <w:num w:numId="19" w16cid:durableId="410390156">
    <w:abstractNumId w:val="14"/>
  </w:num>
  <w:num w:numId="20" w16cid:durableId="1980960181">
    <w:abstractNumId w:val="3"/>
  </w:num>
  <w:num w:numId="21" w16cid:durableId="1905918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gray,silver"/>
      <o:colormenu v:ext="edit" fillcolor="silver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6A"/>
    <w:rsid w:val="00002C64"/>
    <w:rsid w:val="000356AD"/>
    <w:rsid w:val="00046388"/>
    <w:rsid w:val="000523E0"/>
    <w:rsid w:val="00060268"/>
    <w:rsid w:val="000807DA"/>
    <w:rsid w:val="00083637"/>
    <w:rsid w:val="000A24DA"/>
    <w:rsid w:val="000A6FF7"/>
    <w:rsid w:val="000B18A9"/>
    <w:rsid w:val="000C3DAF"/>
    <w:rsid w:val="0011127B"/>
    <w:rsid w:val="001731C2"/>
    <w:rsid w:val="00174860"/>
    <w:rsid w:val="001A570F"/>
    <w:rsid w:val="001B07FB"/>
    <w:rsid w:val="001D5050"/>
    <w:rsid w:val="001E3650"/>
    <w:rsid w:val="001E56E5"/>
    <w:rsid w:val="0022127C"/>
    <w:rsid w:val="0023344F"/>
    <w:rsid w:val="00241823"/>
    <w:rsid w:val="00265B0F"/>
    <w:rsid w:val="00267CF1"/>
    <w:rsid w:val="002A3402"/>
    <w:rsid w:val="002B3667"/>
    <w:rsid w:val="002E3F9C"/>
    <w:rsid w:val="0031286A"/>
    <w:rsid w:val="00323E65"/>
    <w:rsid w:val="00324983"/>
    <w:rsid w:val="00354599"/>
    <w:rsid w:val="00381FE7"/>
    <w:rsid w:val="003A0AFD"/>
    <w:rsid w:val="003B3A3D"/>
    <w:rsid w:val="003B3C40"/>
    <w:rsid w:val="003E77AD"/>
    <w:rsid w:val="003F13E4"/>
    <w:rsid w:val="004023C0"/>
    <w:rsid w:val="004060FB"/>
    <w:rsid w:val="00406F26"/>
    <w:rsid w:val="004102DF"/>
    <w:rsid w:val="004147ED"/>
    <w:rsid w:val="0042556F"/>
    <w:rsid w:val="00445A5D"/>
    <w:rsid w:val="00484549"/>
    <w:rsid w:val="004938CD"/>
    <w:rsid w:val="004A0C9E"/>
    <w:rsid w:val="004B513A"/>
    <w:rsid w:val="004B5A31"/>
    <w:rsid w:val="004B62D5"/>
    <w:rsid w:val="004D4578"/>
    <w:rsid w:val="004D7F48"/>
    <w:rsid w:val="004E5793"/>
    <w:rsid w:val="00514924"/>
    <w:rsid w:val="00532927"/>
    <w:rsid w:val="005A13BB"/>
    <w:rsid w:val="005A5179"/>
    <w:rsid w:val="005B1932"/>
    <w:rsid w:val="005E087B"/>
    <w:rsid w:val="005E40AA"/>
    <w:rsid w:val="005F46F3"/>
    <w:rsid w:val="005F6361"/>
    <w:rsid w:val="00601796"/>
    <w:rsid w:val="0061078A"/>
    <w:rsid w:val="00623270"/>
    <w:rsid w:val="006356E3"/>
    <w:rsid w:val="006510AF"/>
    <w:rsid w:val="006513B5"/>
    <w:rsid w:val="0066625D"/>
    <w:rsid w:val="00667F5D"/>
    <w:rsid w:val="00674E52"/>
    <w:rsid w:val="00687918"/>
    <w:rsid w:val="006D68C3"/>
    <w:rsid w:val="00702941"/>
    <w:rsid w:val="00707416"/>
    <w:rsid w:val="00711E2E"/>
    <w:rsid w:val="007169EF"/>
    <w:rsid w:val="00721CBA"/>
    <w:rsid w:val="00735182"/>
    <w:rsid w:val="00737525"/>
    <w:rsid w:val="0077192F"/>
    <w:rsid w:val="00784FBF"/>
    <w:rsid w:val="007A67DA"/>
    <w:rsid w:val="007A75A2"/>
    <w:rsid w:val="007B33EF"/>
    <w:rsid w:val="007C6E5D"/>
    <w:rsid w:val="007D317E"/>
    <w:rsid w:val="007D6525"/>
    <w:rsid w:val="007E4A44"/>
    <w:rsid w:val="00802157"/>
    <w:rsid w:val="008034D5"/>
    <w:rsid w:val="008206CA"/>
    <w:rsid w:val="00822A4D"/>
    <w:rsid w:val="008232A5"/>
    <w:rsid w:val="00824AAC"/>
    <w:rsid w:val="00835C8A"/>
    <w:rsid w:val="00846133"/>
    <w:rsid w:val="00881D3B"/>
    <w:rsid w:val="008A3F31"/>
    <w:rsid w:val="008B1A7B"/>
    <w:rsid w:val="008E0347"/>
    <w:rsid w:val="008E4BCC"/>
    <w:rsid w:val="008E51AA"/>
    <w:rsid w:val="008F31C5"/>
    <w:rsid w:val="009108E3"/>
    <w:rsid w:val="0091181F"/>
    <w:rsid w:val="009263B2"/>
    <w:rsid w:val="009945DA"/>
    <w:rsid w:val="009E0737"/>
    <w:rsid w:val="009E57FC"/>
    <w:rsid w:val="00A12EEA"/>
    <w:rsid w:val="00A147F1"/>
    <w:rsid w:val="00A517E0"/>
    <w:rsid w:val="00A52C8C"/>
    <w:rsid w:val="00A54A31"/>
    <w:rsid w:val="00A60505"/>
    <w:rsid w:val="00A934AA"/>
    <w:rsid w:val="00AD3F86"/>
    <w:rsid w:val="00AF46E1"/>
    <w:rsid w:val="00AF5667"/>
    <w:rsid w:val="00B06F8D"/>
    <w:rsid w:val="00B074BE"/>
    <w:rsid w:val="00B714A1"/>
    <w:rsid w:val="00B75862"/>
    <w:rsid w:val="00BC3D0F"/>
    <w:rsid w:val="00BD3A50"/>
    <w:rsid w:val="00BD6DA1"/>
    <w:rsid w:val="00C3718D"/>
    <w:rsid w:val="00C418D1"/>
    <w:rsid w:val="00CE5205"/>
    <w:rsid w:val="00CF2099"/>
    <w:rsid w:val="00CF3C74"/>
    <w:rsid w:val="00D153D7"/>
    <w:rsid w:val="00D26898"/>
    <w:rsid w:val="00D336AB"/>
    <w:rsid w:val="00D37417"/>
    <w:rsid w:val="00D57BF8"/>
    <w:rsid w:val="00D64797"/>
    <w:rsid w:val="00D700DE"/>
    <w:rsid w:val="00D71E41"/>
    <w:rsid w:val="00D76006"/>
    <w:rsid w:val="00D96BD4"/>
    <w:rsid w:val="00DB2415"/>
    <w:rsid w:val="00DC41D6"/>
    <w:rsid w:val="00DE2E32"/>
    <w:rsid w:val="00DE431E"/>
    <w:rsid w:val="00DF4C22"/>
    <w:rsid w:val="00DF6BCE"/>
    <w:rsid w:val="00DF7953"/>
    <w:rsid w:val="00E048AB"/>
    <w:rsid w:val="00E22BE7"/>
    <w:rsid w:val="00E236BE"/>
    <w:rsid w:val="00E5458D"/>
    <w:rsid w:val="00E94020"/>
    <w:rsid w:val="00E96E04"/>
    <w:rsid w:val="00EF1BE9"/>
    <w:rsid w:val="00F004C8"/>
    <w:rsid w:val="00F123C4"/>
    <w:rsid w:val="00F253F7"/>
    <w:rsid w:val="00F2739E"/>
    <w:rsid w:val="00F43ABA"/>
    <w:rsid w:val="00F6262B"/>
    <w:rsid w:val="00F810E5"/>
    <w:rsid w:val="00F820B5"/>
    <w:rsid w:val="00F850E4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gray,silver"/>
      <o:colormenu v:ext="edit" fillcolor="silver"/>
    </o:shapedefaults>
    <o:shapelayout v:ext="edit">
      <o:idmap v:ext="edit" data="2"/>
    </o:shapelayout>
  </w:shapeDefaults>
  <w:decimalSymbol w:val="."/>
  <w:listSeparator w:val=","/>
  <w14:docId w14:val="5B76434B"/>
  <w15:chartTrackingRefBased/>
  <w15:docId w15:val="{BFFA91B6-D75F-4EA0-B70A-B16E0857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8D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rsid w:val="00A147F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7F1"/>
    <w:rPr>
      <w:color w:val="404040" w:themeColor="text1" w:themeTint="BF"/>
    </w:rPr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table" w:styleId="TableGrid">
    <w:name w:val="Table Grid"/>
    <w:basedOn w:val="TableNormal"/>
    <w:uiPriority w:val="39"/>
    <w:rsid w:val="006D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attorney%20resum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14:25:43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24575,'33'-2'0,"49"-8"0,-62 5 0,1 2 0,0 1 0,0 0 0,0 2 0,0 0 0,31 5 0,-42-2 0,0 1 0,-1-1 0,0 2 0,1-1 0,-1 1 0,-1 1 0,1-1 0,-1 2 0,0-1 0,0 1 0,8 9 0,10 14 0,34 50 0,-48-64 0,233 361-223,-14-21-183,-167-268 430,140 150 0,-56-96 267,187 136-1,-263-222-290,16 13 0,144 86 0,-179-128 0,1-2 0,1-2 0,1-2 0,1-3 0,95 17 0,-50-20 0,1-4 0,144-4 0,-177-8 0,80-11 0,-124 8 0,-1-1 0,0-2 0,0 0 0,-1-1 0,0-2 0,35-18 0,-1-8 0,-3-2 0,-1-2 0,-2-3 0,-2-2 0,-1-3 0,52-66 0,-90 100 0,-1 0 0,0-1 0,-1 0 0,-1-1 0,0 0 0,-1 0 0,-1 0 0,-1-1 0,0 0 0,-1 0 0,0-1 0,-2 1 0,0-1 0,-1-30 0,-4-108 0,-1 62 0,16-166 0,-6 228 0,1 1 0,1 0 0,16-38 0,45-89 0,-26 65 0,105-294-1365,-118 296-5461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14:25:41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 1 24575,'-7'7'0,"-3"13"0,1 14 0,2 16 0,2 17 0,2 19 0,1 12 0,-2 16 0,-1 13-1012,1 14 1012,-3 8 0,-4 11 0,0 3-1802,-5 4 1802,-4 5 0,2-5 0,4-31-5377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5:58:14.0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1,'19084'0,"-19058"0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8:39:25.6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1,'19084'0,"-19058"0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4:26:55.4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1,'19084'0,"-19058"0</inkml:trace>
</inkml:ink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965F5-5E25-4379-9FE1-74F72F7FC0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940823B-3CD1-4E58-9A30-EE8BC14FE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3FE75-A2BB-4EBE-A5B4-C921FF265B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628C4-186C-456A-95B1-6ED6A2EF8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attorney resume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Jami</dc:creator>
  <cp:keywords/>
  <dc:description/>
  <cp:lastModifiedBy>Harshit Jami</cp:lastModifiedBy>
  <cp:revision>2</cp:revision>
  <dcterms:created xsi:type="dcterms:W3CDTF">2024-12-30T18:56:00Z</dcterms:created>
  <dcterms:modified xsi:type="dcterms:W3CDTF">2024-12-30T18:56:00Z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